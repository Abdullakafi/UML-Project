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CF8A" w14:textId="22612E73" w:rsidR="004C39A8" w:rsidRDefault="00165039">
      <w:pPr>
        <w:pStyle w:val="Title"/>
      </w:pPr>
      <w:r>
        <w:t>ONLINE MOVIE TICKET RESERVATION SYSTEM</w:t>
      </w:r>
    </w:p>
    <w:p w14:paraId="128BCB3C" w14:textId="125D1ADF" w:rsidR="004C39A8" w:rsidRDefault="00165039">
      <w:pPr>
        <w:pStyle w:val="Heading1"/>
      </w:pPr>
      <w:r>
        <w:t>Scenario</w:t>
      </w:r>
    </w:p>
    <w:p w14:paraId="51E19A11" w14:textId="4F82A333" w:rsidR="00165039" w:rsidRDefault="00165039" w:rsidP="00165039">
      <w:r>
        <w:t xml:space="preserve">The system is an Online movie reservation System development for </w:t>
      </w:r>
      <w:r w:rsidR="00A6090B">
        <w:t>a</w:t>
      </w:r>
      <w:r>
        <w:t xml:space="preserve"> </w:t>
      </w:r>
      <w:r w:rsidR="00A6090B">
        <w:t>theatre</w:t>
      </w:r>
      <w:r>
        <w:t>. It is a concept of developing a web portal. where a customer can make movie tickets in theatres that are made available in the site. The transfer of tickets is also done immediately.</w:t>
      </w:r>
      <w:r w:rsidR="00A6090B">
        <w:t xml:space="preserve"> The portal facilitates users with:</w:t>
      </w:r>
    </w:p>
    <w:p w14:paraId="56E07157" w14:textId="69B45683" w:rsidR="00165039" w:rsidRDefault="00165039" w:rsidP="00165039">
      <w:pPr>
        <w:pStyle w:val="ListParagraph"/>
        <w:numPr>
          <w:ilvl w:val="0"/>
          <w:numId w:val="18"/>
        </w:numPr>
      </w:pPr>
      <w:r>
        <w:t>Availability of tickets on mentioned date and time in specified city.</w:t>
      </w:r>
    </w:p>
    <w:p w14:paraId="7B68F769" w14:textId="61BBC8C5" w:rsidR="00165039" w:rsidRDefault="00165039" w:rsidP="00165039">
      <w:pPr>
        <w:pStyle w:val="ListParagraph"/>
        <w:numPr>
          <w:ilvl w:val="0"/>
          <w:numId w:val="18"/>
        </w:numPr>
      </w:pPr>
      <w:r>
        <w:t xml:space="preserve">Online booking </w:t>
      </w:r>
    </w:p>
    <w:p w14:paraId="7C122752" w14:textId="080025E6" w:rsidR="00A6090B" w:rsidRDefault="00A6090B" w:rsidP="00165039">
      <w:pPr>
        <w:pStyle w:val="ListParagraph"/>
        <w:numPr>
          <w:ilvl w:val="0"/>
          <w:numId w:val="18"/>
        </w:numPr>
      </w:pPr>
      <w:r>
        <w:t>Cancellation of ticket 24 hours before show time</w:t>
      </w:r>
    </w:p>
    <w:p w14:paraId="6FE56676" w14:textId="08BAAB9F" w:rsidR="00610805" w:rsidRDefault="00165039" w:rsidP="00165039">
      <w:r>
        <w:tab/>
        <w:t>The provision for money transactions are portal. This requires possession of bank’s credit or debit card with customer.</w:t>
      </w:r>
    </w:p>
    <w:p w14:paraId="7C5695AD" w14:textId="4A6D048A" w:rsidR="00A6090B" w:rsidRDefault="00A6090B" w:rsidP="00165039">
      <w:r>
        <w:t>The portal also allows the theatre’s manager to add new movie, set show time.</w:t>
      </w:r>
    </w:p>
    <w:p w14:paraId="5353ED5C" w14:textId="55C5CA59" w:rsidR="00A6090B" w:rsidRDefault="00A6090B">
      <w:r>
        <w:br w:type="page"/>
      </w:r>
    </w:p>
    <w:p w14:paraId="1FF08FB3" w14:textId="3818F5E6" w:rsidR="00A6090B" w:rsidRDefault="00A6090B" w:rsidP="000579CA">
      <w:pPr>
        <w:pStyle w:val="Heading1"/>
      </w:pPr>
      <w:r>
        <w:lastRenderedPageBreak/>
        <w:t>Requirement Model (Use Case)</w:t>
      </w:r>
    </w:p>
    <w:p w14:paraId="309E4D3A" w14:textId="5C500059" w:rsidR="00A6090B" w:rsidRDefault="006B50F5" w:rsidP="00165039">
      <w:r>
        <w:object w:dxaOrig="10290" w:dyaOrig="9975" w14:anchorId="23E9F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5pt;height:472pt" o:ole="">
            <v:imagedata r:id="rId10" o:title=""/>
          </v:shape>
          <o:OLEObject Type="Embed" ProgID="Visio.Drawing.15" ShapeID="_x0000_i1025" DrawAspect="Content" ObjectID="_1716800417" r:id="rId11"/>
        </w:object>
      </w:r>
    </w:p>
    <w:p w14:paraId="10019151" w14:textId="27307C7C" w:rsidR="00A6090B" w:rsidRDefault="00A6090B">
      <w:r>
        <w:br w:type="page"/>
      </w:r>
    </w:p>
    <w:p w14:paraId="0A247366" w14:textId="1AB8F3CE" w:rsidR="00A6090B" w:rsidRDefault="00A6090B" w:rsidP="00D11AFF">
      <w:pPr>
        <w:pStyle w:val="Heading1"/>
      </w:pPr>
      <w:r>
        <w:lastRenderedPageBreak/>
        <w:t>Sequence Diagram</w:t>
      </w:r>
    </w:p>
    <w:p w14:paraId="446DE96C" w14:textId="2F8D83C4" w:rsidR="00A6090B" w:rsidRDefault="00A6090B" w:rsidP="00165039">
      <w:r>
        <w:object w:dxaOrig="11961" w:dyaOrig="9801" w14:anchorId="6FABE40C">
          <v:shape id="_x0000_i1026" type="#_x0000_t75" style="width:487pt;height:399pt" o:ole="">
            <v:imagedata r:id="rId12" o:title=""/>
          </v:shape>
          <o:OLEObject Type="Embed" ProgID="Visio.Drawing.15" ShapeID="_x0000_i1026" DrawAspect="Content" ObjectID="_1716800418" r:id="rId13"/>
        </w:object>
      </w:r>
    </w:p>
    <w:p w14:paraId="6304D4C3" w14:textId="4B633686" w:rsidR="00A6090B" w:rsidRDefault="00A6090B">
      <w:r>
        <w:br w:type="page"/>
      </w:r>
    </w:p>
    <w:p w14:paraId="382F8BEC" w14:textId="3CF0A44B" w:rsidR="00A6090B" w:rsidRPr="00D11AFF" w:rsidRDefault="00A6090B" w:rsidP="00165039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D11AFF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lastRenderedPageBreak/>
        <w:t>Class Diagram</w:t>
      </w:r>
    </w:p>
    <w:p w14:paraId="76DB9CD9" w14:textId="441C7656" w:rsidR="00A6090B" w:rsidRDefault="00D11AFF" w:rsidP="00165039">
      <w:r>
        <w:object w:dxaOrig="10990" w:dyaOrig="16011" w14:anchorId="1EA7B37C">
          <v:shape id="_x0000_i1027" type="#_x0000_t75" style="width:445.5pt;height:648.5pt" o:ole="">
            <v:imagedata r:id="rId14" o:title=""/>
          </v:shape>
          <o:OLEObject Type="Embed" ProgID="Visio.Drawing.15" ShapeID="_x0000_i1027" DrawAspect="Content" ObjectID="_1716800419" r:id="rId15"/>
        </w:object>
      </w:r>
    </w:p>
    <w:p w14:paraId="74179EDD" w14:textId="77777777" w:rsidR="00A6090B" w:rsidRPr="00D11AFF" w:rsidRDefault="00A6090B" w:rsidP="00165039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D11AFF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lastRenderedPageBreak/>
        <w:t>Activity Diagram (Manager add/update Movie Show)</w:t>
      </w:r>
    </w:p>
    <w:p w14:paraId="2008BEA2" w14:textId="03E785CC" w:rsidR="00D11AFF" w:rsidRDefault="00D11AFF" w:rsidP="00165039">
      <w:r>
        <w:object w:dxaOrig="9861" w:dyaOrig="15361" w14:anchorId="2337179A">
          <v:shape id="_x0000_i1028" type="#_x0000_t75" style="width:415.5pt;height:646.5pt" o:ole="">
            <v:imagedata r:id="rId16" o:title=""/>
          </v:shape>
          <o:OLEObject Type="Embed" ProgID="Visio.Drawing.15" ShapeID="_x0000_i1028" DrawAspect="Content" ObjectID="_1716800420" r:id="rId17"/>
        </w:object>
      </w:r>
      <w:r w:rsidR="00A6090B">
        <w:br/>
      </w:r>
    </w:p>
    <w:p w14:paraId="2192681E" w14:textId="57076F57" w:rsidR="00A6090B" w:rsidRDefault="00D11AFF" w:rsidP="00165039">
      <w:r>
        <w:br w:type="page"/>
      </w:r>
      <w:r w:rsidR="00A6090B" w:rsidRPr="00D11AFF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lastRenderedPageBreak/>
        <w:t>Activity Diagram (User Book ticket and/or cancel ticket)</w:t>
      </w:r>
      <w:r w:rsidR="00A6090B">
        <w:object w:dxaOrig="9410" w:dyaOrig="15541" w14:anchorId="38C3B309">
          <v:shape id="_x0000_i1029" type="#_x0000_t75" style="width:408pt;height:673.5pt" o:ole="">
            <v:imagedata r:id="rId18" o:title=""/>
          </v:shape>
          <o:OLEObject Type="Embed" ProgID="Visio.Drawing.15" ShapeID="_x0000_i1029" DrawAspect="Content" ObjectID="_1716800421" r:id="rId19"/>
        </w:object>
      </w:r>
    </w:p>
    <w:p w14:paraId="1AB04D6F" w14:textId="56CFEAE0" w:rsidR="00A6090B" w:rsidRDefault="00A6090B" w:rsidP="00D11AFF">
      <w:pPr>
        <w:pStyle w:val="Heading1"/>
      </w:pPr>
      <w:r>
        <w:lastRenderedPageBreak/>
        <w:t>State Chart</w:t>
      </w:r>
    </w:p>
    <w:p w14:paraId="01728485" w14:textId="0E0E6474" w:rsidR="00A6090B" w:rsidRDefault="00A6090B" w:rsidP="00165039">
      <w:r>
        <w:object w:dxaOrig="11151" w:dyaOrig="15191" w14:anchorId="78854691">
          <v:shape id="_x0000_i1030" type="#_x0000_t75" style="width:487.5pt;height:664pt" o:ole="">
            <v:imagedata r:id="rId20" o:title=""/>
          </v:shape>
          <o:OLEObject Type="Embed" ProgID="Visio.Drawing.15" ShapeID="_x0000_i1030" DrawAspect="Content" ObjectID="_1716800422" r:id="rId21"/>
        </w:object>
      </w:r>
    </w:p>
    <w:sectPr w:rsidR="00A6090B" w:rsidSect="00A6090B">
      <w:footerReference w:type="default" r:id="rId22"/>
      <w:pgSz w:w="11906" w:h="16838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FABD1" w14:textId="77777777" w:rsidR="00AC762E" w:rsidRDefault="00AC762E" w:rsidP="00610805">
      <w:pPr>
        <w:spacing w:after="0" w:line="240" w:lineRule="auto"/>
      </w:pPr>
      <w:r>
        <w:separator/>
      </w:r>
    </w:p>
  </w:endnote>
  <w:endnote w:type="continuationSeparator" w:id="0">
    <w:p w14:paraId="12399875" w14:textId="77777777" w:rsidR="00AC762E" w:rsidRDefault="00AC762E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AE877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8744" w14:textId="77777777" w:rsidR="00AC762E" w:rsidRDefault="00AC762E" w:rsidP="00610805">
      <w:pPr>
        <w:spacing w:after="0" w:line="240" w:lineRule="auto"/>
      </w:pPr>
      <w:r>
        <w:separator/>
      </w:r>
    </w:p>
  </w:footnote>
  <w:footnote w:type="continuationSeparator" w:id="0">
    <w:p w14:paraId="68212804" w14:textId="77777777" w:rsidR="00AC762E" w:rsidRDefault="00AC762E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3E902C4"/>
    <w:multiLevelType w:val="hybridMultilevel"/>
    <w:tmpl w:val="9026A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11603"/>
    <w:multiLevelType w:val="hybridMultilevel"/>
    <w:tmpl w:val="356C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39"/>
    <w:rsid w:val="000579CA"/>
    <w:rsid w:val="00165039"/>
    <w:rsid w:val="004C39A8"/>
    <w:rsid w:val="00610805"/>
    <w:rsid w:val="00695CAB"/>
    <w:rsid w:val="006B50F5"/>
    <w:rsid w:val="00A6090B"/>
    <w:rsid w:val="00A7004D"/>
    <w:rsid w:val="00AC762E"/>
    <w:rsid w:val="00C07E4F"/>
    <w:rsid w:val="00C426CF"/>
    <w:rsid w:val="00D11AFF"/>
    <w:rsid w:val="00E2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4290"/>
  <w15:chartTrackingRefBased/>
  <w15:docId w15:val="{6E9F92B7-69D7-45F5-9230-F24AAA5B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63C3F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16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5.vsdx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2.vsdx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Drawing4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SL-Lab04-P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61</TotalTime>
  <Pages>7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MHHaque</dc:creator>
  <cp:lastModifiedBy>Md. Habibul Haq</cp:lastModifiedBy>
  <cp:revision>6</cp:revision>
  <dcterms:created xsi:type="dcterms:W3CDTF">2020-02-01T11:03:00Z</dcterms:created>
  <dcterms:modified xsi:type="dcterms:W3CDTF">2022-06-15T06:14:00Z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